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83B23" w14:textId="77777777" w:rsidR="004652F9" w:rsidRDefault="004652F9" w:rsidP="004652F9">
      <w:pPr>
        <w:pStyle w:val="1"/>
        <w:jc w:val="center"/>
      </w:pPr>
      <w:r>
        <w:rPr>
          <w:rFonts w:hint="eastAsia"/>
        </w:rPr>
        <w:t>新员工入职合同</w:t>
      </w:r>
    </w:p>
    <w:p w14:paraId="5BC1AC58" w14:textId="2A7D0FC5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甲方（使用部门）名称：</w:t>
      </w:r>
      <w:r>
        <w:rPr>
          <w:rFonts w:hint="eastAsia"/>
          <w:sz w:val="28"/>
          <w:szCs w:val="28"/>
          <w:u w:val="single"/>
        </w:rPr>
        <w:t>______</w:t>
      </w:r>
      <w:r w:rsidR="0028646F">
        <w:rPr>
          <w:rFonts w:hint="eastAsia"/>
          <w:sz w:val="28"/>
          <w:szCs w:val="28"/>
          <w:u w:val="single"/>
        </w:rPr>
        <w:t>一家</w:t>
      </w:r>
      <w:r>
        <w:rPr>
          <w:rFonts w:hint="eastAsia"/>
          <w:sz w:val="28"/>
          <w:szCs w:val="28"/>
          <w:u w:val="single"/>
        </w:rPr>
        <w:t>公司 ________</w:t>
      </w:r>
    </w:p>
    <w:p w14:paraId="2FFD84C3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乙方（受聘人员）姓名：</w:t>
      </w:r>
      <w:r>
        <w:rPr>
          <w:rFonts w:hint="eastAsia"/>
          <w:sz w:val="28"/>
          <w:szCs w:val="28"/>
          <w:u w:val="single"/>
        </w:rPr>
        <w:t>_______{name}_______</w:t>
      </w:r>
    </w:p>
    <w:p w14:paraId="2BDAE9AF" w14:textId="63C199C2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性别：</w:t>
      </w:r>
      <w:r w:rsidR="004C0C97">
        <w:rPr>
          <w:rFonts w:hint="eastAsia"/>
          <w:sz w:val="28"/>
          <w:szCs w:val="28"/>
          <w:u w:val="single"/>
        </w:rPr>
        <w:t>_______</w:t>
      </w:r>
      <w:r w:rsidR="004C0C97">
        <w:rPr>
          <w:sz w:val="28"/>
          <w:szCs w:val="28"/>
          <w:u w:val="single"/>
        </w:rPr>
        <w:t>{sex}</w:t>
      </w:r>
      <w:r w:rsidR="004C0C97">
        <w:rPr>
          <w:rFonts w:hint="eastAsia"/>
          <w:sz w:val="28"/>
          <w:szCs w:val="28"/>
          <w:u w:val="single"/>
        </w:rPr>
        <w:t>______</w:t>
      </w:r>
    </w:p>
    <w:p w14:paraId="261B2DCE" w14:textId="65B03A6E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身份证号：</w:t>
      </w:r>
      <w:r w:rsidR="00182CA3">
        <w:rPr>
          <w:rFonts w:hint="eastAsia"/>
          <w:sz w:val="28"/>
          <w:szCs w:val="28"/>
          <w:u w:val="single"/>
        </w:rPr>
        <w:t>_______</w:t>
      </w:r>
      <w:r w:rsidR="00182CA3">
        <w:rPr>
          <w:sz w:val="28"/>
          <w:szCs w:val="28"/>
          <w:u w:val="single"/>
        </w:rPr>
        <w:t>{cardid}</w:t>
      </w:r>
      <w:r w:rsidR="00182CA3">
        <w:rPr>
          <w:rFonts w:hint="eastAsia"/>
          <w:sz w:val="28"/>
          <w:szCs w:val="28"/>
          <w:u w:val="single"/>
        </w:rPr>
        <w:t>______</w:t>
      </w:r>
    </w:p>
    <w:p w14:paraId="7BB90E86" w14:textId="4C7EC60E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>住址：____________</w:t>
      </w:r>
      <w:r w:rsidR="004C0C97">
        <w:rPr>
          <w:sz w:val="28"/>
          <w:szCs w:val="28"/>
          <w:u w:val="single"/>
        </w:rPr>
        <w:t>{address}</w:t>
      </w:r>
      <w:r>
        <w:rPr>
          <w:rFonts w:hint="eastAsia"/>
          <w:sz w:val="28"/>
          <w:szCs w:val="28"/>
        </w:rPr>
        <w:t>________________</w:t>
      </w:r>
    </w:p>
    <w:p w14:paraId="056F30F5" w14:textId="13652F8F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根据《中华人民共和国劳动法》以及有关法律、法规和政策的规定，经双方平等协商，订立本</w:t>
      </w:r>
      <w:r w:rsidR="0028646F">
        <w:rPr>
          <w:rFonts w:hint="eastAsia"/>
          <w:sz w:val="28"/>
          <w:szCs w:val="28"/>
        </w:rPr>
        <w:t>劳动合同</w:t>
      </w:r>
      <w:r>
        <w:rPr>
          <w:rFonts w:hint="eastAsia"/>
          <w:sz w:val="28"/>
          <w:szCs w:val="28"/>
        </w:rPr>
        <w:t>。</w:t>
      </w:r>
    </w:p>
    <w:p w14:paraId="15B5C74D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一、使用岗位及期限。</w:t>
      </w:r>
    </w:p>
    <w:p w14:paraId="79AB9376" w14:textId="5A7FF200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 w:rsidR="0028646F">
        <w:rPr>
          <w:rFonts w:hint="eastAsia"/>
          <w:sz w:val="28"/>
          <w:szCs w:val="28"/>
        </w:rPr>
        <w:t>本合同生效</w:t>
      </w:r>
      <w:r>
        <w:rPr>
          <w:rFonts w:hint="eastAsia"/>
          <w:sz w:val="28"/>
          <w:szCs w:val="28"/>
        </w:rPr>
        <w:t>期限为。即自__</w:t>
      </w:r>
      <w:r w:rsidR="00182CA3">
        <w:rPr>
          <w:sz w:val="28"/>
          <w:szCs w:val="28"/>
          <w:u w:val="single"/>
        </w:rPr>
        <w:t>{effectivedate}</w:t>
      </w:r>
      <w:r w:rsidRPr="001B2A55">
        <w:rPr>
          <w:rFonts w:hint="eastAsia"/>
          <w:sz w:val="28"/>
          <w:szCs w:val="28"/>
          <w:u w:val="single"/>
        </w:rPr>
        <w:t>_</w:t>
      </w:r>
      <w:r>
        <w:rPr>
          <w:rFonts w:hint="eastAsia"/>
          <w:sz w:val="28"/>
          <w:szCs w:val="28"/>
        </w:rPr>
        <w:t>_起</w:t>
      </w:r>
      <w:r w:rsidR="0028646F">
        <w:rPr>
          <w:rFonts w:hint="eastAsia"/>
          <w:sz w:val="28"/>
          <w:szCs w:val="28"/>
        </w:rPr>
        <w:t>，有效期_</w:t>
      </w:r>
      <w:r w:rsidR="00F57DE9">
        <w:rPr>
          <w:sz w:val="28"/>
          <w:szCs w:val="28"/>
          <w:u w:val="single"/>
        </w:rPr>
        <w:t>{deteline}</w:t>
      </w:r>
      <w:r w:rsidR="0028646F">
        <w:rPr>
          <w:rFonts w:hint="eastAsia"/>
          <w:sz w:val="28"/>
          <w:szCs w:val="28"/>
        </w:rPr>
        <w:t>_年。</w:t>
      </w:r>
    </w:p>
    <w:p w14:paraId="46450270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二、工作内容。</w:t>
      </w:r>
    </w:p>
    <w:p w14:paraId="607B642B" w14:textId="765D4A8C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乙方同意按甲方工作需要，履行职责，完成任务。乙方应遵守甲方依法制定的管理制度。</w:t>
      </w:r>
    </w:p>
    <w:p w14:paraId="78BEAB85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三、劳动保护和工作条件。</w:t>
      </w:r>
    </w:p>
    <w:p w14:paraId="45C70EB8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甲乙双方都必须严格执行甲方有关工作时间。甲方应为乙方提供符合规定的工作条件。乙方应严格遵守各项安全操作规程。</w:t>
      </w:r>
    </w:p>
    <w:p w14:paraId="008C7700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四、工作报酬。</w:t>
      </w:r>
    </w:p>
    <w:p w14:paraId="27BDD96C" w14:textId="7401CDA0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乙方其奖金及工作期间病事假工资的扣发。按照本公司员工手册以及相关文件的规定执行。</w:t>
      </w:r>
    </w:p>
    <w:p w14:paraId="394AD456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五、工作纪律。</w:t>
      </w:r>
    </w:p>
    <w:p w14:paraId="06C0ACE4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甲乙双方应严格遵守法律、法规、规章和政策。甲方制定各项具体的内部管理制度。乙方应服从甲方的管理。</w:t>
      </w:r>
    </w:p>
    <w:p w14:paraId="28B5671E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六、劳动合同变更、终止、解除的条件。</w:t>
      </w:r>
    </w:p>
    <w:p w14:paraId="5241BDE4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　　（一）劳动合同确需变更的，双方应协商一致，并按原签订程序变更合同。</w:t>
      </w:r>
    </w:p>
    <w:p w14:paraId="3F1EC56B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（二）劳动合同期满或者甲乙双方约定的合同终止条件出现，劳动合同即行终止。经双方同意，可续签劳动合同。</w:t>
      </w:r>
    </w:p>
    <w:p w14:paraId="1A8881CD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（三）乙方有下列情况之一的，甲方可以解除劳动合同：</w:t>
      </w:r>
    </w:p>
    <w:p w14:paraId="01E8467B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1、在使用期内被证明不符合使用条件的；</w:t>
      </w:r>
    </w:p>
    <w:p w14:paraId="46E48838" w14:textId="4DC998E8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2、旷工或者无正当理由逾期不归，经批评教育无效，旷工时间连续超过</w:t>
      </w:r>
      <w:r w:rsidR="00FB1B53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天的；</w:t>
      </w:r>
    </w:p>
    <w:p w14:paraId="484A9447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3、严重失职、渎职或违法乱纪，对甲方利益造成重大损害的。</w:t>
      </w:r>
    </w:p>
    <w:p w14:paraId="702740A8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4、违反员工手册第七章第三条相关规定的。</w:t>
      </w:r>
    </w:p>
    <w:p w14:paraId="2CE85735" w14:textId="5BF0A4D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（四）有下列情况之一的，甲方可以解除劳动合同，但是应当提前</w:t>
      </w:r>
      <w:r w:rsidR="00FB1B53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日以书面形式通知乙方：</w:t>
      </w:r>
    </w:p>
    <w:p w14:paraId="68664E90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1、乙方患病或非因公（工）负伤，医疗期满后不能从事原工作的；</w:t>
      </w:r>
    </w:p>
    <w:p w14:paraId="37E0E100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2、乙方不能胜任岗位工作，经培训后也不能胜任的。</w:t>
      </w:r>
    </w:p>
    <w:p w14:paraId="49248C0D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3、劳动合同订立时所依据的客观情况发生变化，致使原合同无法履行，经甲乙双方协商不能就变更劳动合同达成协议的。</w:t>
      </w:r>
    </w:p>
    <w:p w14:paraId="1A1D9A67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（五）有下列情况之一的，甲方不得依据本条第（四）款的规定解除或终止劳动合同：</w:t>
      </w:r>
    </w:p>
    <w:p w14:paraId="7CB9266C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1、乙方患病或者负伤在医疗期内的；</w:t>
      </w:r>
    </w:p>
    <w:p w14:paraId="66040899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2、乙方因公负伤并被确认丧失或部分丧失工作能力的；</w:t>
      </w:r>
    </w:p>
    <w:p w14:paraId="43CAD017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（六）乙方在聘期内劳动教养以及被判刑的，劳动合同自行解除。</w:t>
      </w:r>
    </w:p>
    <w:p w14:paraId="569DDB85" w14:textId="61431943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（七）乙方提出解除劳动合同的，应当提前</w:t>
      </w:r>
      <w:r w:rsidR="00FB1B53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日以书面形式通知甲方。</w:t>
      </w:r>
    </w:p>
    <w:p w14:paraId="00FB5D01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（八）有下列情况之一的，乙方可以随时提出解劳动用合同：</w:t>
      </w:r>
    </w:p>
    <w:p w14:paraId="462BA11E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　　1、在使用期内，甲方未支付工资的；</w:t>
      </w:r>
    </w:p>
    <w:p w14:paraId="12D0C6C2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2、甲方未按照劳动合同约定支付工作报酬的。</w:t>
      </w:r>
    </w:p>
    <w:p w14:paraId="6E65AAA9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（九）经甲乙双方协商一致，劳动合同可以解除。</w:t>
      </w:r>
    </w:p>
    <w:p w14:paraId="4D50F959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七、违反劳动合同的责任。</w:t>
      </w:r>
    </w:p>
    <w:p w14:paraId="367AB129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甲乙双方违反合同规定，均应承担相应的违约责任。违约内容在第八条中约定。造成对方经济损失的，还应按实际损失承担经济赔偿责任。</w:t>
      </w:r>
    </w:p>
    <w:p w14:paraId="1BEB45F7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八、双方需要约定的其他事项：</w:t>
      </w:r>
    </w:p>
    <w:p w14:paraId="2BE7E6EE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九、本合同条款与法律、法规、规章、政策和甲方依法制定的</w:t>
      </w:r>
      <w:hyperlink r:id="rId6" w:tgtFrame="_blank" w:history="1">
        <w:r>
          <w:rPr>
            <w:rStyle w:val="a3"/>
            <w:rFonts w:hint="eastAsia"/>
            <w:sz w:val="28"/>
            <w:szCs w:val="28"/>
          </w:rPr>
          <w:t>规章制度</w:t>
        </w:r>
      </w:hyperlink>
      <w:r>
        <w:rPr>
          <w:rFonts w:hint="eastAsia"/>
          <w:sz w:val="28"/>
          <w:szCs w:val="28"/>
        </w:rPr>
        <w:t>相抵触的，以及本合同未尽事宜，均按法律、法规、规章、政策和甲方依法制定的规章制度执行。</w:t>
      </w:r>
    </w:p>
    <w:p w14:paraId="7A92F5E6" w14:textId="77777777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十、本合同依法订立后，双方必须严格履行。</w:t>
      </w:r>
    </w:p>
    <w:p w14:paraId="72F076A8" w14:textId="1EEE876B" w:rsidR="004652F9" w:rsidRDefault="004652F9" w:rsidP="004652F9">
      <w:pPr>
        <w:pStyle w:val="a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十一、本合同一式三份，甲乙双方及</w:t>
      </w:r>
      <w:hyperlink r:id="rId7" w:tgtFrame="_blank" w:history="1">
        <w:r>
          <w:rPr>
            <w:rStyle w:val="a3"/>
            <w:rFonts w:hint="eastAsia"/>
            <w:sz w:val="28"/>
            <w:szCs w:val="28"/>
          </w:rPr>
          <w:t>人力资源</w:t>
        </w:r>
      </w:hyperlink>
      <w:r>
        <w:rPr>
          <w:rFonts w:hint="eastAsia"/>
          <w:sz w:val="28"/>
          <w:szCs w:val="28"/>
        </w:rPr>
        <w:t>部各执一份。</w:t>
      </w:r>
    </w:p>
    <w:p w14:paraId="5267BA4D" w14:textId="77777777" w:rsidR="003F6396" w:rsidRDefault="003F6396" w:rsidP="00FB1B53">
      <w:pPr>
        <w:pStyle w:val="a5"/>
        <w:ind w:firstLine="564"/>
        <w:rPr>
          <w:sz w:val="28"/>
          <w:szCs w:val="28"/>
        </w:rPr>
      </w:pPr>
    </w:p>
    <w:p w14:paraId="21D5C335" w14:textId="77777777" w:rsidR="003F6396" w:rsidRDefault="003F6396" w:rsidP="00FB1B53">
      <w:pPr>
        <w:pStyle w:val="a5"/>
        <w:ind w:firstLine="564"/>
        <w:rPr>
          <w:sz w:val="28"/>
          <w:szCs w:val="28"/>
        </w:rPr>
      </w:pPr>
    </w:p>
    <w:p w14:paraId="63E6E2E9" w14:textId="77777777" w:rsidR="003F6396" w:rsidRDefault="003F6396" w:rsidP="00FB1B53">
      <w:pPr>
        <w:pStyle w:val="a5"/>
        <w:ind w:firstLine="564"/>
        <w:rPr>
          <w:sz w:val="28"/>
          <w:szCs w:val="28"/>
        </w:rPr>
      </w:pPr>
    </w:p>
    <w:p w14:paraId="17A73638" w14:textId="6969ECC3" w:rsidR="003F6396" w:rsidRDefault="0037412C" w:rsidP="00FB1B53">
      <w:pPr>
        <w:pStyle w:val="a5"/>
        <w:ind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</w:p>
    <w:p w14:paraId="641BF74D" w14:textId="68DAA0BE" w:rsidR="003F6396" w:rsidRDefault="003F6396" w:rsidP="00FB1B53">
      <w:pPr>
        <w:pStyle w:val="a5"/>
        <w:ind w:firstLine="564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F98F0E" wp14:editId="2B4D1DCD">
            <wp:simplePos x="0" y="0"/>
            <wp:positionH relativeFrom="margin">
              <wp:posOffset>3390900</wp:posOffset>
            </wp:positionH>
            <wp:positionV relativeFrom="paragraph">
              <wp:posOffset>67310</wp:posOffset>
            </wp:positionV>
            <wp:extent cx="1089660" cy="108966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57786" w14:textId="0AF40FB0" w:rsidR="003F6396" w:rsidRDefault="003F6396" w:rsidP="00FB1B53">
      <w:pPr>
        <w:pStyle w:val="a5"/>
        <w:ind w:firstLine="564"/>
        <w:rPr>
          <w:sz w:val="28"/>
          <w:szCs w:val="28"/>
        </w:rPr>
      </w:pPr>
    </w:p>
    <w:p w14:paraId="39963466" w14:textId="3DFE7E52" w:rsidR="00FB1B53" w:rsidRDefault="004652F9" w:rsidP="003F6396">
      <w:pPr>
        <w:pStyle w:val="a5"/>
        <w:ind w:leftChars="1050" w:left="2520"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甲方（盖章）：</w:t>
      </w:r>
    </w:p>
    <w:p w14:paraId="3DC12012" w14:textId="614D2D95" w:rsidR="00FB1B53" w:rsidRDefault="004652F9" w:rsidP="003F6396">
      <w:pPr>
        <w:pStyle w:val="a5"/>
        <w:ind w:leftChars="1050" w:left="2520" w:firstLine="564"/>
        <w:rPr>
          <w:sz w:val="28"/>
          <w:szCs w:val="28"/>
        </w:rPr>
      </w:pPr>
      <w:r>
        <w:rPr>
          <w:rFonts w:hint="eastAsia"/>
          <w:sz w:val="28"/>
          <w:szCs w:val="28"/>
        </w:rPr>
        <w:t>乙方（签名）：____</w:t>
      </w:r>
      <w:r w:rsidR="00FB1B53">
        <w:rPr>
          <w:rFonts w:hint="eastAsia"/>
          <w:sz w:val="28"/>
          <w:szCs w:val="28"/>
          <w:u w:val="single"/>
        </w:rPr>
        <w:t>{name}</w:t>
      </w:r>
      <w:r>
        <w:rPr>
          <w:rFonts w:hint="eastAsia"/>
          <w:sz w:val="28"/>
          <w:szCs w:val="28"/>
        </w:rPr>
        <w:t>__</w:t>
      </w:r>
    </w:p>
    <w:p w14:paraId="70D7E233" w14:textId="2CADD315" w:rsidR="004652F9" w:rsidRDefault="004652F9" w:rsidP="003F6396">
      <w:pPr>
        <w:pStyle w:val="a5"/>
        <w:ind w:leftChars="1050" w:left="2520"/>
      </w:pPr>
      <w:r>
        <w:rPr>
          <w:rFonts w:hint="eastAsia"/>
          <w:sz w:val="28"/>
          <w:szCs w:val="28"/>
        </w:rPr>
        <w:t xml:space="preserve">　　签订时间：_</w:t>
      </w:r>
      <w:r w:rsidR="001B2A55">
        <w:rPr>
          <w:sz w:val="28"/>
          <w:szCs w:val="28"/>
          <w:u w:val="single"/>
        </w:rPr>
        <w:t>{year}</w:t>
      </w:r>
      <w:r>
        <w:rPr>
          <w:rFonts w:hint="eastAsia"/>
          <w:sz w:val="28"/>
          <w:szCs w:val="28"/>
        </w:rPr>
        <w:t>_年</w:t>
      </w:r>
      <w:r w:rsidR="001B2A55">
        <w:rPr>
          <w:sz w:val="28"/>
          <w:szCs w:val="28"/>
          <w:u w:val="single"/>
        </w:rPr>
        <w:t>{month}</w:t>
      </w:r>
      <w:r>
        <w:rPr>
          <w:rFonts w:hint="eastAsia"/>
          <w:sz w:val="28"/>
          <w:szCs w:val="28"/>
        </w:rPr>
        <w:t>月</w:t>
      </w:r>
      <w:r w:rsidR="00F57DE9">
        <w:rPr>
          <w:sz w:val="28"/>
          <w:szCs w:val="28"/>
          <w:u w:val="single"/>
        </w:rPr>
        <w:t>{day}</w:t>
      </w:r>
      <w:r>
        <w:rPr>
          <w:rFonts w:hint="eastAsia"/>
          <w:sz w:val="28"/>
          <w:szCs w:val="28"/>
        </w:rPr>
        <w:t>日</w:t>
      </w:r>
    </w:p>
    <w:p w14:paraId="768059C9" w14:textId="77777777" w:rsidR="0040276F" w:rsidRPr="004652F9" w:rsidRDefault="0040276F" w:rsidP="004652F9"/>
    <w:sectPr w:rsidR="0040276F" w:rsidRPr="004652F9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38BCE" w14:textId="77777777" w:rsidR="0032792C" w:rsidRDefault="0032792C" w:rsidP="0028646F">
      <w:r>
        <w:separator/>
      </w:r>
    </w:p>
  </w:endnote>
  <w:endnote w:type="continuationSeparator" w:id="0">
    <w:p w14:paraId="0D5EFCD4" w14:textId="77777777" w:rsidR="0032792C" w:rsidRDefault="0032792C" w:rsidP="00286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8A54" w14:textId="77777777" w:rsidR="0032792C" w:rsidRDefault="0032792C" w:rsidP="0028646F">
      <w:r>
        <w:separator/>
      </w:r>
    </w:p>
  </w:footnote>
  <w:footnote w:type="continuationSeparator" w:id="0">
    <w:p w14:paraId="6D08C10E" w14:textId="77777777" w:rsidR="0032792C" w:rsidRDefault="0032792C" w:rsidP="00286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F9"/>
    <w:rsid w:val="00027831"/>
    <w:rsid w:val="000607B8"/>
    <w:rsid w:val="00182CA3"/>
    <w:rsid w:val="001B2A55"/>
    <w:rsid w:val="0028646F"/>
    <w:rsid w:val="0032792C"/>
    <w:rsid w:val="0037412C"/>
    <w:rsid w:val="003F6396"/>
    <w:rsid w:val="0040276F"/>
    <w:rsid w:val="004652F9"/>
    <w:rsid w:val="004C0C97"/>
    <w:rsid w:val="004C4FE4"/>
    <w:rsid w:val="006A6D24"/>
    <w:rsid w:val="007C17C7"/>
    <w:rsid w:val="00826B2E"/>
    <w:rsid w:val="008659F3"/>
    <w:rsid w:val="00B25E7F"/>
    <w:rsid w:val="00B57B0F"/>
    <w:rsid w:val="00C551DE"/>
    <w:rsid w:val="00C75A7D"/>
    <w:rsid w:val="00F57DE9"/>
    <w:rsid w:val="00FB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C6A3A2"/>
  <w15:chartTrackingRefBased/>
  <w15:docId w15:val="{1D7C890C-DF9C-4C40-A27C-30BAAAA4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b/>
      <w:bCs/>
      <w:sz w:val="32"/>
      <w:szCs w:val="32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286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8646F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8646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8646F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m.liuxue86.com/h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liuxue86.com/wenmi/guizhangzhid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49\Desktop\&#26032;&#21592;&#24037;&#20837;&#32844;&#21512;&#215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新员工入职合同模板</Template>
  <TotalTime>26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86149</dc:creator>
  <cp:keywords/>
  <dc:description/>
  <cp:lastModifiedBy>861499739@qq.com</cp:lastModifiedBy>
  <cp:revision>8</cp:revision>
  <cp:lastPrinted>2021-12-03T08:58:00Z</cp:lastPrinted>
  <dcterms:created xsi:type="dcterms:W3CDTF">2021-12-06T06:47:00Z</dcterms:created>
  <dcterms:modified xsi:type="dcterms:W3CDTF">2021-12-12T07:30:00Z</dcterms:modified>
</cp:coreProperties>
</file>